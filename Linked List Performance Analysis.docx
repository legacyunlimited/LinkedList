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F3E56" w14:textId="663280CF" w:rsidR="00215812" w:rsidRDefault="00B61BFC" w:rsidP="0055232F">
      <w:pPr>
        <w:pStyle w:val="Title"/>
      </w:pPr>
      <w:r>
        <w:t>Project Report</w:t>
      </w:r>
    </w:p>
    <w:p w14:paraId="4208C1D7" w14:textId="1FF7A4E9" w:rsidR="00215812" w:rsidRDefault="00B61BFC" w:rsidP="00B61BFC">
      <w:pPr>
        <w:pStyle w:val="Heading1"/>
      </w:pPr>
      <w:r>
        <w:t>Loading the Input File</w:t>
      </w:r>
    </w:p>
    <w:p w14:paraId="7A7E45AC" w14:textId="3EAF026E" w:rsidR="00B61BFC" w:rsidRDefault="00B61BFC" w:rsidP="00B61BFC">
      <w:pPr>
        <w:spacing w:line="240" w:lineRule="auto"/>
      </w:pPr>
      <w:r>
        <w:tab/>
        <w:t>In this Function I have installed a python library python-docx to read from the file.</w:t>
      </w:r>
    </w:p>
    <w:p w14:paraId="5AFD04EF" w14:textId="7D7F9D5C" w:rsidR="00B61BFC" w:rsidRDefault="00B61BFC" w:rsidP="00B61BFC">
      <w:pPr>
        <w:spacing w:line="240" w:lineRule="auto"/>
      </w:pPr>
      <w:r>
        <w:t xml:space="preserve">To install that library the command if </w:t>
      </w:r>
    </w:p>
    <w:p w14:paraId="23C4C823" w14:textId="069C094A" w:rsidR="00B61BFC" w:rsidRDefault="00B61BFC" w:rsidP="00B61BFC">
      <w:pPr>
        <w:spacing w:line="240" w:lineRule="auto"/>
      </w:pPr>
      <w:r>
        <w:tab/>
        <w:t>pip install python-docx</w:t>
      </w:r>
    </w:p>
    <w:p w14:paraId="2B1D1009" w14:textId="2647A6E9" w:rsidR="00B61BFC" w:rsidRPr="00B61BFC" w:rsidRDefault="00B61BFC" w:rsidP="00B61BFC">
      <w:pPr>
        <w:spacing w:line="240" w:lineRule="auto"/>
      </w:pPr>
      <w:r>
        <w:t>After Installing this library, I have loaded the data and plotted the Graph</w:t>
      </w:r>
    </w:p>
    <w:p w14:paraId="4CA717EF" w14:textId="025E58D8" w:rsidR="00226F90" w:rsidRDefault="00B61BFC" w:rsidP="00226F90">
      <w:pPr>
        <w:pStyle w:val="Heading1"/>
      </w:pPr>
      <w:r>
        <w:t>Node Operations</w:t>
      </w:r>
    </w:p>
    <w:p w14:paraId="7882F70F" w14:textId="386A509E" w:rsidR="00B61BFC" w:rsidRDefault="00B61BFC" w:rsidP="00B61BFC">
      <w:r>
        <w:tab/>
        <w:t>The node operations have been implemented that are find, insert, delete, update the node. All the operations are performed on the dictionary that has been made for the graph.</w:t>
      </w:r>
    </w:p>
    <w:p w14:paraId="61A39F2E" w14:textId="1857DB25" w:rsidR="00B61BFC" w:rsidRDefault="00B61BFC" w:rsidP="00B61BFC">
      <w:pPr>
        <w:pStyle w:val="Heading1"/>
      </w:pPr>
      <w:r>
        <w:t>Edge Operations</w:t>
      </w:r>
    </w:p>
    <w:p w14:paraId="7D7ED0D6" w14:textId="424CAECC" w:rsidR="00B61BFC" w:rsidRDefault="00B61BFC" w:rsidP="00B61BFC">
      <w:r>
        <w:tab/>
      </w:r>
      <w:r>
        <w:t xml:space="preserve">The </w:t>
      </w:r>
      <w:r>
        <w:t>Edge</w:t>
      </w:r>
      <w:r>
        <w:t xml:space="preserve"> operations have been implemented that are find, insert, delete, update the node. All the operations are performed on the dictionary that has been made for the graph.</w:t>
      </w:r>
    </w:p>
    <w:p w14:paraId="38A19A87" w14:textId="54BBA7F2" w:rsidR="00B61BFC" w:rsidRDefault="00B61BFC" w:rsidP="00B61BFC">
      <w:pPr>
        <w:pStyle w:val="Heading1"/>
      </w:pPr>
      <w:r>
        <w:t>Changing the Parameter</w:t>
      </w:r>
    </w:p>
    <w:p w14:paraId="3E26D125" w14:textId="4E9A8A5A" w:rsidR="00B61BFC" w:rsidRDefault="00B61BFC" w:rsidP="00B61BFC">
      <w:r>
        <w:tab/>
        <w:t>A function to change the parameter and the penalty is implemented. You just need to pass the parameter and value then it will set is accordingly.</w:t>
      </w:r>
    </w:p>
    <w:p w14:paraId="19BA81D4" w14:textId="020C351B" w:rsidR="00B61BFC" w:rsidRDefault="00F71024" w:rsidP="00B61BFC">
      <w:pPr>
        <w:pStyle w:val="Heading1"/>
      </w:pPr>
      <w:r>
        <w:t>Display Graph and Save</w:t>
      </w:r>
    </w:p>
    <w:p w14:paraId="295DEEC1" w14:textId="37C109CF" w:rsidR="00F71024" w:rsidRDefault="00F71024" w:rsidP="00F71024">
      <w:r>
        <w:tab/>
        <w:t>Display Graph and save function is implemented. It is implemented in a way that it traverses the whole list and prints all its adjacent nodes and also saves it into a file that is passed to it.</w:t>
      </w:r>
    </w:p>
    <w:p w14:paraId="617A29D7" w14:textId="054DE824" w:rsidR="00F71024" w:rsidRDefault="00F71024" w:rsidP="00F71024">
      <w:pPr>
        <w:pStyle w:val="Heading1"/>
      </w:pPr>
      <w:r>
        <w:lastRenderedPageBreak/>
        <w:t xml:space="preserve">Display </w:t>
      </w:r>
      <w:r>
        <w:t>World</w:t>
      </w:r>
      <w:r>
        <w:t xml:space="preserve"> and Save</w:t>
      </w:r>
    </w:p>
    <w:p w14:paraId="26A407A8" w14:textId="59CABF32" w:rsidR="00F71024" w:rsidRDefault="00F71024" w:rsidP="00F71024">
      <w:r>
        <w:tab/>
        <w:t xml:space="preserve">Display </w:t>
      </w:r>
      <w:r>
        <w:t>World</w:t>
      </w:r>
      <w:r>
        <w:t xml:space="preserve"> and save function is implemented. It is implemented in a way that it </w:t>
      </w:r>
      <w:r>
        <w:t>traverses</w:t>
      </w:r>
      <w:r>
        <w:t xml:space="preserve"> the whole list and prints </w:t>
      </w:r>
      <w:r>
        <w:t>that where the Food is present and where the Dog is present and also saves th</w:t>
      </w:r>
      <w:r>
        <w:t>a</w:t>
      </w:r>
      <w:r>
        <w:t>t a</w:t>
      </w:r>
      <w:r>
        <w:t xml:space="preserve">ll </w:t>
      </w:r>
      <w:r>
        <w:t>into a file.</w:t>
      </w:r>
    </w:p>
    <w:p w14:paraId="4B3ECD7A" w14:textId="34B8153B" w:rsidR="003A4FCE" w:rsidRDefault="003A4FCE" w:rsidP="003A4FCE">
      <w:pPr>
        <w:pStyle w:val="Heading1"/>
      </w:pPr>
      <w:r>
        <w:t>Generate Route</w:t>
      </w:r>
    </w:p>
    <w:p w14:paraId="435D9EE8" w14:textId="11130940" w:rsidR="003A4FCE" w:rsidRDefault="003A4FCE" w:rsidP="003A4FCE">
      <w:r>
        <w:tab/>
      </w:r>
      <w:r>
        <w:t>The function to find the shortest path from source node to the target node has also been implemented. It uses the dijextra algorithm approach to find the best path to reach the Target.</w:t>
      </w:r>
    </w:p>
    <w:p w14:paraId="6EFF96CA" w14:textId="15133820" w:rsidR="003A4FCE" w:rsidRDefault="003A4FCE" w:rsidP="003A4FCE">
      <w:pPr>
        <w:pStyle w:val="Heading1"/>
      </w:pPr>
      <w:r>
        <w:t>Display Route</w:t>
      </w:r>
    </w:p>
    <w:p w14:paraId="5E48BC8A" w14:textId="63E7C317" w:rsidR="003A4FCE" w:rsidRDefault="003A4FCE" w:rsidP="003A4FCE">
      <w:r>
        <w:tab/>
      </w:r>
      <w:r>
        <w:t>This Function displays the routes on the console.</w:t>
      </w:r>
    </w:p>
    <w:p w14:paraId="6844B826" w14:textId="0FA6E809" w:rsidR="003A4FCE" w:rsidRDefault="003A4FCE" w:rsidP="003A4FCE">
      <w:pPr>
        <w:pStyle w:val="Heading1"/>
      </w:pPr>
      <w:r>
        <w:t>Save Network</w:t>
      </w:r>
    </w:p>
    <w:p w14:paraId="2F596BAA" w14:textId="2ED9197E" w:rsidR="003A4FCE" w:rsidRDefault="003A4FCE" w:rsidP="003A4FCE">
      <w:r>
        <w:tab/>
      </w:r>
      <w:r>
        <w:t>This Function saves the Route and path to a file named network.txt</w:t>
      </w:r>
    </w:p>
    <w:p w14:paraId="4D343E3E" w14:textId="77777777" w:rsidR="003A4FCE" w:rsidRDefault="003A4FCE" w:rsidP="003A4FCE"/>
    <w:p w14:paraId="22569785" w14:textId="77777777" w:rsidR="003A4FCE" w:rsidRDefault="003A4FCE" w:rsidP="003A4FCE"/>
    <w:p w14:paraId="5215C1F8" w14:textId="77777777" w:rsidR="003A4FCE" w:rsidRDefault="003A4FCE" w:rsidP="00F71024"/>
    <w:p w14:paraId="09CD4654" w14:textId="77777777" w:rsidR="00F71024" w:rsidRPr="00F71024" w:rsidRDefault="00F71024" w:rsidP="00F71024"/>
    <w:p w14:paraId="12DAA6D2" w14:textId="77777777" w:rsidR="00B61BFC" w:rsidRPr="00B61BFC" w:rsidRDefault="00B61BFC" w:rsidP="00B61BFC"/>
    <w:p w14:paraId="2F8F51BC" w14:textId="795F1B9C" w:rsidR="00C6554A" w:rsidRDefault="00C6554A" w:rsidP="00C6554A">
      <w:pPr>
        <w:pStyle w:val="ContactInfo"/>
      </w:pPr>
    </w:p>
    <w:sectPr w:rsidR="00C6554A">
      <w:footerReference w:type="default" r:id="rId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B4667" w14:textId="77777777" w:rsidR="00F556B2" w:rsidRDefault="00F556B2" w:rsidP="00C6554A">
      <w:pPr>
        <w:spacing w:before="0" w:after="0" w:line="240" w:lineRule="auto"/>
      </w:pPr>
      <w:r>
        <w:separator/>
      </w:r>
    </w:p>
  </w:endnote>
  <w:endnote w:type="continuationSeparator" w:id="0">
    <w:p w14:paraId="19D4EA21" w14:textId="77777777" w:rsidR="00F556B2" w:rsidRDefault="00F556B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477EA"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B498D" w14:textId="77777777" w:rsidR="00F556B2" w:rsidRDefault="00F556B2" w:rsidP="00C6554A">
      <w:pPr>
        <w:spacing w:before="0" w:after="0" w:line="240" w:lineRule="auto"/>
      </w:pPr>
      <w:r>
        <w:separator/>
      </w:r>
    </w:p>
  </w:footnote>
  <w:footnote w:type="continuationSeparator" w:id="0">
    <w:p w14:paraId="3D96EF69" w14:textId="77777777" w:rsidR="00F556B2" w:rsidRDefault="00F556B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0AA1C38"/>
    <w:multiLevelType w:val="hybridMultilevel"/>
    <w:tmpl w:val="809E90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F504DCF"/>
    <w:multiLevelType w:val="multilevel"/>
    <w:tmpl w:val="49B03ED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8"/>
  </w:num>
  <w:num w:numId="3">
    <w:abstractNumId w:val="8"/>
  </w:num>
  <w:num w:numId="4">
    <w:abstractNumId w:val="9"/>
  </w:num>
  <w:num w:numId="5">
    <w:abstractNumId w:val="13"/>
  </w:num>
  <w:num w:numId="6">
    <w:abstractNumId w:val="11"/>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812"/>
    <w:rsid w:val="00026829"/>
    <w:rsid w:val="001926A7"/>
    <w:rsid w:val="00215812"/>
    <w:rsid w:val="00226F90"/>
    <w:rsid w:val="002554CD"/>
    <w:rsid w:val="00291DFD"/>
    <w:rsid w:val="00293B83"/>
    <w:rsid w:val="002B4294"/>
    <w:rsid w:val="00333D0D"/>
    <w:rsid w:val="003A4FCE"/>
    <w:rsid w:val="004C049F"/>
    <w:rsid w:val="005000E2"/>
    <w:rsid w:val="0055232F"/>
    <w:rsid w:val="005A4A22"/>
    <w:rsid w:val="006630C0"/>
    <w:rsid w:val="006A3CE7"/>
    <w:rsid w:val="00A35853"/>
    <w:rsid w:val="00B61BFC"/>
    <w:rsid w:val="00C6554A"/>
    <w:rsid w:val="00ED7C44"/>
    <w:rsid w:val="00F556B2"/>
    <w:rsid w:val="00F71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D7311"/>
  <w15:chartTrackingRefBased/>
  <w15:docId w15:val="{034AE246-C86B-40A7-B5C9-E87EB7A55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215812"/>
    <w:pPr>
      <w:ind w:left="720"/>
      <w:contextualSpacing/>
    </w:pPr>
  </w:style>
  <w:style w:type="table" w:styleId="TableGrid">
    <w:name w:val="Table Grid"/>
    <w:basedOn w:val="TableNormal"/>
    <w:uiPriority w:val="39"/>
    <w:rsid w:val="006630C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79\AppData\Local\Microsoft\Office\16.0\DTS\en-US%7b279C240A-7826-4AF6-89CE-9F8D93D3B805%7d\%7bDA28CE43-71D3-4B1C-AF53-056E0429DD21%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{DA28CE43-71D3-4B1C-AF53-056E0429DD21}tf02835058_win32.dotx</Template>
  <TotalTime>84</TotalTime>
  <Pages>2</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Ali</dc:creator>
  <cp:keywords/>
  <dc:description/>
  <cp:lastModifiedBy>Abbas Ali</cp:lastModifiedBy>
  <cp:revision>4</cp:revision>
  <dcterms:created xsi:type="dcterms:W3CDTF">2021-09-30T08:10:00Z</dcterms:created>
  <dcterms:modified xsi:type="dcterms:W3CDTF">2021-10-14T18:26:00Z</dcterms:modified>
</cp:coreProperties>
</file>